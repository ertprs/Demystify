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 w:after="0" w:line="271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Form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FNC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78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Annex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line="240" w:lineRule="auto" w:after="0"/>
        <w:jc w:val="left"/>
        <w:rPr>
          <w:rFonts w:ascii="Arial" w:hAnsi="Arial" w:cs="Arial" w:eastAsia="Arial"/>
          <w:sz w:val="24"/>
          <w:szCs w:val="24"/>
        </w:rPr>
        <w:sectPr>
          <w:footerReference w:type="default" r:id="rId5"/>
          <w:type w:val="continuous"/>
          <w:pgSz w:w="12240" w:h="15840"/>
          <w:pgMar w:footer="1293" w:top="1000" w:bottom="1480" w:left="1180" w:right="1640"/>
          <w:pgNumType w:start="19"/>
          <w:cols w:num="2" w:equalWidth="0">
            <w:col w:w="5289" w:space="3037"/>
            <w:col w:w="1094"/>
          </w:cols>
        </w:sectPr>
      </w:pPr>
    </w:p>
    <w:p>
      <w:pPr>
        <w:spacing w:before="3" w:after="0" w:line="140" w:lineRule="exact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 w:after="0" w:line="240" w:lineRule="auto"/>
        <w:ind w:left="120" w:right="58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Applica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establishment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bran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office/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aison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ce/project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office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0" w:after="0" w:line="240" w:lineRule="auto"/>
        <w:ind w:left="120" w:right="8684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India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20" w:right="59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[This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application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shall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completed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bmitted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AD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atego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bank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signated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applicant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along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ith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documen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mentioned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item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(vii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)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Declaration.]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240" w:lineRule="auto"/>
        <w:ind w:left="120" w:right="8644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Part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2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4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03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Details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41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Particulars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080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820" w:val="left"/>
              </w:tabs>
              <w:spacing w:before="0" w:after="0" w:line="272" w:lineRule="exact"/>
              <w:ind w:left="34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Full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addre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applic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nt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360" w:lineRule="auto"/>
              <w:ind w:left="235" w:right="530" w:firstLine="5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Date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lace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inc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rpo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ation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egist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ation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Telep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one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Number(s)</w:t>
            </w:r>
          </w:p>
          <w:p>
            <w:pPr>
              <w:tabs>
                <w:tab w:pos="820" w:val="left"/>
              </w:tabs>
              <w:spacing w:before="4" w:after="0" w:line="240" w:lineRule="auto"/>
              <w:ind w:left="22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iv.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Fax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umber(s)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240" w:lineRule="auto"/>
              <w:ind w:left="27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v.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E-mail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ID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80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820" w:val="left"/>
              </w:tabs>
              <w:spacing w:before="0" w:after="0" w:line="273" w:lineRule="exact"/>
              <w:ind w:left="34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Details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capital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240" w:lineRule="auto"/>
              <w:ind w:left="28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Paid-up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pital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360" w:lineRule="auto"/>
              <w:ind w:left="822" w:right="42" w:hanging="58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Free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rves/Retained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earni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gs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per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audited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ance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Shee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/Financi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Statement</w:t>
            </w:r>
          </w:p>
          <w:p>
            <w:pPr>
              <w:tabs>
                <w:tab w:pos="820" w:val="left"/>
              </w:tabs>
              <w:spacing w:before="2" w:after="0" w:line="240" w:lineRule="auto"/>
              <w:ind w:left="22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iv.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Intangible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assets,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ny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25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Brief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description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activities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applicant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564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780" w:val="left"/>
              </w:tabs>
              <w:spacing w:before="0" w:after="0" w:line="272" w:lineRule="exact"/>
              <w:ind w:left="304" w:right="45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Val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oods</w:t>
            </w:r>
            <w:r>
              <w:rPr>
                <w:rFonts w:ascii="Arial" w:hAnsi="Arial" w:cs="Arial" w:eastAsia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orted</w:t>
            </w:r>
            <w:r>
              <w:rPr>
                <w:rFonts w:ascii="Arial" w:hAnsi="Arial" w:cs="Arial" w:eastAsia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ascii="Arial" w:hAnsi="Arial" w:cs="Arial" w:eastAsia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Arial" w:hAnsi="Arial" w:cs="Arial" w:eastAsia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orted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822" w:right="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Arial" w:hAnsi="Arial" w:cs="Arial" w:eastAsia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India</w:t>
            </w:r>
            <w:r>
              <w:rPr>
                <w:rFonts w:ascii="Arial" w:hAnsi="Arial" w:cs="Arial" w:eastAsia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ant</w:t>
            </w:r>
            <w:r>
              <w:rPr>
                <w:rFonts w:ascii="Arial" w:hAnsi="Arial" w:cs="Arial" w:eastAsia="Arial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during</w:t>
            </w:r>
            <w:r>
              <w:rPr>
                <w:rFonts w:ascii="Arial" w:hAnsi="Arial" w:cs="Arial" w:eastAsia="Arial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each</w:t>
            </w:r>
            <w:r>
              <w:rPr>
                <w:rFonts w:ascii="Arial" w:hAnsi="Arial" w:cs="Arial" w:eastAsia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last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three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year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:</w:t>
            </w:r>
          </w:p>
          <w:p>
            <w:pPr>
              <w:spacing w:before="4" w:after="0" w:line="360" w:lineRule="auto"/>
              <w:ind w:left="1182" w:right="262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Imports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India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Exports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ndia</w:t>
            </w:r>
          </w:p>
          <w:p>
            <w:pPr>
              <w:tabs>
                <w:tab w:pos="820" w:val="left"/>
              </w:tabs>
              <w:spacing w:before="4" w:after="0" w:line="360" w:lineRule="auto"/>
              <w:ind w:left="822" w:right="40" w:hanging="53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Particulars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existi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arrang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ments</w:t>
            </w:r>
            <w:r>
              <w:rPr>
                <w:rFonts w:ascii="Arial" w:hAnsi="Arial" w:cs="Arial" w:eastAsia="Arial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Arial" w:hAnsi="Arial" w:cs="Arial" w:eastAsia="Arial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any,</w:t>
            </w:r>
            <w:r>
              <w:rPr>
                <w:rFonts w:ascii="Arial" w:hAnsi="Arial" w:cs="Arial" w:eastAsia="Arial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representi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India</w:t>
            </w:r>
          </w:p>
          <w:p>
            <w:pPr>
              <w:tabs>
                <w:tab w:pos="780" w:val="left"/>
              </w:tabs>
              <w:spacing w:before="4" w:after="0" w:line="240" w:lineRule="auto"/>
              <w:ind w:left="195" w:right="9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Particulars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osed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n/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branch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office: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360" w:lineRule="auto"/>
              <w:ind w:left="1542" w:right="42" w:hanging="36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Details</w:t>
            </w:r>
            <w:r>
              <w:rPr>
                <w:rFonts w:ascii="Arial" w:hAnsi="Arial" w:cs="Arial" w:eastAsia="Arial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activiti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s/</w:t>
            </w:r>
            <w:r>
              <w:rPr>
                <w:rFonts w:ascii="Arial" w:hAnsi="Arial" w:cs="Arial" w:eastAsia="Arial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services</w:t>
            </w:r>
            <w:r>
              <w:rPr>
                <w:rFonts w:ascii="Arial" w:hAnsi="Arial" w:cs="Arial" w:eastAsia="Arial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proposed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undertaken/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rendered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office</w:t>
            </w:r>
          </w:p>
          <w:p>
            <w:pPr>
              <w:spacing w:before="4" w:after="0" w:line="240" w:lineRule="auto"/>
              <w:ind w:left="11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Place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ere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office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will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ated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1000" w:bottom="1480" w:left="1180" w:right="1640"/>
        </w:sectPr>
      </w:pPr>
    </w:p>
    <w:p>
      <w:pPr>
        <w:spacing w:before="9" w:after="0" w:line="90" w:lineRule="exact"/>
        <w:jc w:val="left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666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1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Phone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ber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18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E-mail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ID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2740" w:val="left"/>
                <w:tab w:pos="3760" w:val="left"/>
                <w:tab w:pos="4180" w:val="left"/>
                <w:tab w:pos="5540" w:val="left"/>
              </w:tabs>
              <w:spacing w:before="0" w:after="0" w:line="360" w:lineRule="auto"/>
              <w:ind w:left="1542" w:right="42" w:hanging="36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Expected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number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employ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es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(wi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number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oreigners)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66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tabs>
                <w:tab w:pos="820" w:val="left"/>
              </w:tabs>
              <w:spacing w:before="0" w:after="0" w:line="273" w:lineRule="exact"/>
              <w:ind w:left="34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Arial" w:hAnsi="Arial" w:cs="Arial" w:eastAsia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address</w:t>
            </w:r>
            <w:r>
              <w:rPr>
                <w:rFonts w:ascii="Arial" w:hAnsi="Arial" w:cs="Arial" w:eastAsia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banker</w:t>
            </w:r>
            <w:r>
              <w:rPr>
                <w:rFonts w:ascii="Arial" w:hAnsi="Arial" w:cs="Arial" w:eastAsia="Arial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appl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cant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82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country</w:t>
            </w:r>
          </w:p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360" w:lineRule="auto"/>
              <w:ind w:left="235" w:right="2533" w:firstLine="5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Telep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one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Fax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umber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E-mail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ID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323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Non-profit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Non-Government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Organisati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ns(NGOs):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  <w:tab w:pos="1560" w:val="left"/>
              </w:tabs>
              <w:spacing w:before="0" w:after="0" w:line="360" w:lineRule="auto"/>
              <w:ind w:left="822" w:right="41" w:hanging="480"/>
              <w:jc w:val="both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Details</w:t>
            </w:r>
            <w:r>
              <w:rPr>
                <w:rFonts w:ascii="Arial" w:hAnsi="Arial" w:cs="Arial" w:eastAsia="Arial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activities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carried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out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host</w:t>
            </w:r>
            <w:r>
              <w:rPr>
                <w:rFonts w:ascii="Arial" w:hAnsi="Arial" w:cs="Arial" w:eastAsia="Arial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ry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oth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ascii="Arial" w:hAnsi="Arial" w:cs="Arial" w:eastAsia="Arial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countries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ascii="Arial" w:hAnsi="Arial" w:cs="Arial" w:eastAsia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ascii="Arial" w:hAnsi="Arial" w:cs="Arial" w:eastAsia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ascii="Arial" w:hAnsi="Arial" w:cs="Arial" w:eastAsia="Arial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cant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organisati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n.</w:t>
            </w:r>
          </w:p>
          <w:p>
            <w:pPr>
              <w:tabs>
                <w:tab w:pos="820" w:val="left"/>
              </w:tabs>
              <w:spacing w:before="4" w:after="0" w:line="360" w:lineRule="auto"/>
              <w:ind w:left="289" w:right="42" w:firstLine="5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Expected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evel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funding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operations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India.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bye-l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s,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Articles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Associa</w:t>
            </w:r>
            <w:r>
              <w:rPr>
                <w:rFonts w:ascii="Arial" w:hAnsi="Arial" w:cs="Arial" w:eastAsia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</w:p>
          <w:p>
            <w:pPr>
              <w:spacing w:before="4" w:after="0" w:line="240" w:lineRule="auto"/>
              <w:ind w:left="82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organi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ation.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150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offices: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360" w:lineRule="auto"/>
              <w:ind w:left="822" w:right="42" w:hanging="48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Reference</w:t>
            </w:r>
            <w:r>
              <w:rPr>
                <w:rFonts w:ascii="Arial" w:hAnsi="Arial" w:cs="Arial" w:eastAsia="Arial"/>
                <w:spacing w:val="6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letter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awarding</w:t>
            </w:r>
            <w:r>
              <w:rPr>
                <w:rFonts w:ascii="Arial" w:hAnsi="Arial" w:cs="Arial" w:eastAsia="Arial"/>
                <w:spacing w:val="6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contract</w:t>
            </w:r>
          </w:p>
          <w:p>
            <w:pPr>
              <w:tabs>
                <w:tab w:pos="820" w:val="left"/>
                <w:tab w:pos="2360" w:val="left"/>
                <w:tab w:pos="2980" w:val="left"/>
                <w:tab w:pos="4320" w:val="left"/>
                <w:tab w:pos="5720" w:val="left"/>
              </w:tabs>
              <w:spacing w:before="4" w:after="0" w:line="360" w:lineRule="auto"/>
              <w:ind w:left="822" w:right="41" w:hanging="53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Particulars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  <w:tab/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uthori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y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awardi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g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tract</w:t>
            </w:r>
          </w:p>
          <w:p>
            <w:pPr>
              <w:tabs>
                <w:tab w:pos="820" w:val="left"/>
              </w:tabs>
              <w:spacing w:before="4" w:after="0" w:line="240" w:lineRule="auto"/>
              <w:ind w:left="23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iii.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Total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amount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ract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360" w:lineRule="auto"/>
              <w:ind w:left="822" w:right="43" w:hanging="60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iv.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Address/e-mail/telep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one</w:t>
            </w:r>
            <w:r>
              <w:rPr>
                <w:rFonts w:ascii="Arial" w:hAnsi="Arial" w:cs="Arial" w:eastAsia="Arial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num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er/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ax</w:t>
            </w:r>
            <w:r>
              <w:rPr>
                <w:rFonts w:ascii="Arial" w:hAnsi="Arial" w:cs="Arial" w:eastAsia="Arial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number</w:t>
            </w:r>
            <w:r>
              <w:rPr>
                <w:rFonts w:ascii="Arial" w:hAnsi="Arial" w:cs="Arial" w:eastAsia="Arial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office</w:t>
            </w:r>
          </w:p>
          <w:p>
            <w:pPr>
              <w:tabs>
                <w:tab w:pos="820" w:val="left"/>
              </w:tabs>
              <w:spacing w:before="4" w:after="0" w:line="240" w:lineRule="auto"/>
              <w:ind w:left="27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v.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Tenure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ffice</w:t>
            </w:r>
          </w:p>
          <w:p>
            <w:pPr>
              <w:spacing w:before="8" w:after="0" w:line="130" w:lineRule="exact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tabs>
                <w:tab w:pos="820" w:val="left"/>
              </w:tabs>
              <w:spacing w:before="0" w:after="0" w:line="240" w:lineRule="auto"/>
              <w:ind w:left="22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vi.</w:t>
              <w:tab/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Nature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undertaken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45" w:hRule="exact"/>
        </w:trPr>
        <w:tc>
          <w:tcPr>
            <w:tcW w:w="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2" w:lineRule="exact"/>
              <w:ind w:left="197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6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0" w:after="0" w:line="273" w:lineRule="exact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information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which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ppli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ant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company</w:t>
            </w:r>
          </w:p>
          <w:p>
            <w:pPr>
              <w:spacing w:before="41" w:after="0" w:line="240" w:lineRule="auto"/>
              <w:ind w:left="10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wishes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furnish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pport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applicat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spacing w:val="0"/>
                <w:w w:val="100"/>
                <w:sz w:val="24"/>
                <w:szCs w:val="24"/>
              </w:rPr>
              <w:t>n.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1293" w:top="980" w:bottom="1480" w:left="1340" w:right="1720"/>
        </w:sectPr>
      </w:pPr>
    </w:p>
    <w:p>
      <w:pPr>
        <w:spacing w:before="78" w:after="0" w:line="240" w:lineRule="auto"/>
        <w:ind w:left="400" w:right="50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Part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II-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dditional</w:t>
      </w:r>
      <w:r>
        <w:rPr>
          <w:rFonts w:ascii="Arial" w:hAnsi="Arial" w:cs="Arial" w:eastAsia="Arial"/>
          <w:b/>
          <w:bCs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nformati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submitted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applicants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3"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Reser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Bank’s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proval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neces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under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gula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ion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5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Notif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ation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No.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(R)/2016-RB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dated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arch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31,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2016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740" w:val="left"/>
        </w:tabs>
        <w:spacing w:before="0" w:after="0" w:line="271" w:lineRule="exact"/>
        <w:ind w:left="266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I.</w:t>
        <w:tab/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Details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position w:val="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espect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Compa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position w:val="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/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Firm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before="7" w:after="0" w:line="50" w:lineRule="exact"/>
        <w:jc w:val="left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0" w:hRule="exact"/>
        </w:trPr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Full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33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2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18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Previous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3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40" w:lineRule="auto"/>
              <w:ind w:left="51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Enclosed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0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regis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Head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49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earl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applicat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416" w:right="39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4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3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Regional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429" w:right="4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1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approvals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60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branch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4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6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3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company,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reje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tions,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32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offi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lia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3226" w:type="dxa"/>
            <w:gridSpan w:val="3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2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Registe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33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1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any,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(ref.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2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offi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e/pr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3226" w:type="dxa"/>
            <w:gridSpan w:val="3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48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35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date)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offi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pres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ribed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6" w:hRule="exact"/>
        </w:trPr>
        <w:tc>
          <w:tcPr>
            <w:tcW w:w="3226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6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5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8" w:after="0" w:line="240" w:lineRule="auto"/>
              <w:ind w:left="56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DEA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before="0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100" w:val="left"/>
        </w:tabs>
        <w:spacing w:before="29" w:after="0" w:line="271" w:lineRule="exact"/>
        <w:ind w:left="199" w:right="-2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57.369499pt;margin-top:22.19586pt;width:485.142pt;height:122.2pt;mso-position-horizontal-relative:page;mso-position-vertical-relative:paragraph;z-index:-584" coordorigin="1147,444" coordsize="9703,2444">
            <v:group style="position:absolute;left:1153;top:450;width:9691;height:2" coordorigin="1153,450" coordsize="9691,2">
              <v:shape style="position:absolute;left:1153;top:450;width:9691;height:2" coordorigin="1153,450" coordsize="9691,0" path="m1153,450l10844,450e" filled="f" stroked="t" strokeweight=".580pt" strokecolor="#000000">
                <v:path arrowok="t"/>
              </v:shape>
            </v:group>
            <v:group style="position:absolute;left:1158;top:455;width:2;height:2423" coordorigin="1158,455" coordsize="2,2423">
              <v:shape style="position:absolute;left:1158;top:455;width:2;height:2423" coordorigin="1158,455" coordsize="0,2423" path="m1158,455l1158,2877e" filled="f" stroked="t" strokeweight=".580pt" strokecolor="#000000">
                <v:path arrowok="t"/>
              </v:shape>
            </v:group>
            <v:group style="position:absolute;left:1153;top:2882;width:9691;height:2" coordorigin="1153,2882" coordsize="9691,2">
              <v:shape style="position:absolute;left:1153;top:2882;width:9691;height:2" coordorigin="1153,2882" coordsize="9691,0" path="m1153,2882l10844,2882e" filled="f" stroked="t" strokeweight=".581pt" strokecolor="#000000">
                <v:path arrowok="t"/>
              </v:shape>
            </v:group>
            <v:group style="position:absolute;left:1750;top:455;width:2;height:2423" coordorigin="1750,455" coordsize="2,2423">
              <v:shape style="position:absolute;left:1750;top:455;width:2;height:2423" coordorigin="1750,455" coordsize="0,2423" path="m1750,455l1750,2877e" filled="f" stroked="t" strokeweight=".581pt" strokecolor="#000000">
                <v:path arrowok="t"/>
              </v:shape>
            </v:group>
            <v:group style="position:absolute;left:3167;top:455;width:2;height:2423" coordorigin="3167,455" coordsize="2,2423">
              <v:shape style="position:absolute;left:3167;top:455;width:2;height:2423" coordorigin="3167,455" coordsize="0,2423" path="m3167,455l3167,2877e" filled="f" stroked="t" strokeweight=".580pt" strokecolor="#000000">
                <v:path arrowok="t"/>
              </v:shape>
            </v:group>
            <v:group style="position:absolute;left:4159;top:455;width:2;height:2423" coordorigin="4159,455" coordsize="2,2423">
              <v:shape style="position:absolute;left:4159;top:455;width:2;height:2423" coordorigin="4159,455" coordsize="0,2423" path="m4159,455l4159,2877e" filled="f" stroked="t" strokeweight=".580pt" strokecolor="#000000">
                <v:path arrowok="t"/>
              </v:shape>
            </v:group>
            <v:group style="position:absolute;left:5010;top:455;width:2;height:2423" coordorigin="5010,455" coordsize="2,2423">
              <v:shape style="position:absolute;left:5010;top:455;width:2;height:2423" coordorigin="5010,455" coordsize="0,2423" path="m5010,455l5010,2877e" filled="f" stroked="t" strokeweight=".580pt" strokecolor="#000000">
                <v:path arrowok="t"/>
              </v:shape>
            </v:group>
            <v:group style="position:absolute;left:6286;top:455;width:2;height:2423" coordorigin="6286,455" coordsize="2,2423">
              <v:shape style="position:absolute;left:6286;top:455;width:2;height:2423" coordorigin="6286,455" coordsize="0,2423" path="m6286,455l6286,2877e" filled="f" stroked="t" strokeweight=".581pt" strokecolor="#000000">
                <v:path arrowok="t"/>
              </v:shape>
            </v:group>
            <v:group style="position:absolute;left:7561;top:455;width:2;height:2423" coordorigin="7561,455" coordsize="2,2423">
              <v:shape style="position:absolute;left:7561;top:455;width:2;height:2423" coordorigin="7561,455" coordsize="0,2423" path="m7561,455l7561,2877e" filled="f" stroked="t" strokeweight=".580pt" strokecolor="#000000">
                <v:path arrowok="t"/>
              </v:shape>
            </v:group>
            <v:group style="position:absolute;left:8500;top:455;width:2;height:2423" coordorigin="8500,455" coordsize="2,2423">
              <v:shape style="position:absolute;left:8500;top:455;width:2;height:2423" coordorigin="8500,455" coordsize="0,2423" path="m8500,455l8500,2877e" filled="f" stroked="t" strokeweight=".581pt" strokecolor="#000000">
                <v:path arrowok="t"/>
              </v:shape>
            </v:group>
            <v:group style="position:absolute;left:9634;top:455;width:2;height:2423" coordorigin="9634,455" coordsize="2,2423">
              <v:shape style="position:absolute;left:9634;top:455;width:2;height:2423" coordorigin="9634,455" coordsize="0,2423" path="m9634,455l9634,2877e" filled="f" stroked="t" strokeweight=".581pt" strokecolor="#000000">
                <v:path arrowok="t"/>
              </v:shape>
            </v:group>
            <v:group style="position:absolute;left:10840;top:455;width:2;height:2423" coordorigin="10840,455" coordsize="2,2423">
              <v:shape style="position:absolute;left:10840;top:455;width:2;height:2423" coordorigin="10840,455" coordsize="0,2423" path="m10840,455l10840,2877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II.</w:t>
        <w:tab/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Details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position w:val="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espect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Directors/K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1"/>
          <w:w w:val="100"/>
          <w:position w:val="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Ex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position w:val="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position w:val="0"/>
          <w:sz w:val="24"/>
          <w:szCs w:val="24"/>
        </w:rPr>
        <w:t>tives</w:t>
      </w:r>
      <w:r>
        <w:rPr>
          <w:rFonts w:ascii="Arial" w:hAnsi="Arial" w:cs="Arial" w:eastAsia="Arial"/>
          <w:spacing w:val="0"/>
          <w:w w:val="100"/>
          <w:position w:val="0"/>
          <w:sz w:val="24"/>
          <w:szCs w:val="24"/>
        </w:rPr>
      </w:r>
    </w:p>
    <w:p>
      <w:pPr>
        <w:spacing w:line="271" w:lineRule="exact"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1293" w:top="1000" w:bottom="1480" w:left="900" w:right="1200"/>
        </w:sectPr>
      </w:pPr>
    </w:p>
    <w:p>
      <w:pPr>
        <w:spacing w:before="5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76" w:lineRule="auto"/>
        <w:ind w:left="396" w:right="-61" w:firstLine="2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Sr.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No.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-21" w:right="-41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Board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Directo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Key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Executives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herever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71" w:lineRule="exact"/>
        <w:ind w:left="-25" w:right="-4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4"/>
          <w:szCs w:val="24"/>
        </w:rPr>
        <w:t>applicabl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-21" w:right="-41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position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held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(since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71" w:lineRule="exact"/>
        <w:ind w:left="56" w:right="38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4"/>
          <w:szCs w:val="24"/>
        </w:rPr>
        <w:t>when)</w:t>
      </w:r>
      <w:r>
        <w:rPr>
          <w:rFonts w:ascii="Times New Roman" w:hAnsi="Times New Roman" w:cs="Times New Roman" w:eastAsia="Times New Roman"/>
          <w:spacing w:val="0"/>
          <w:w w:val="100"/>
          <w:position w:val="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-21" w:right="-41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Birth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tabs>
          <w:tab w:pos="1320" w:val="left"/>
        </w:tabs>
        <w:spacing w:before="0" w:after="0" w:line="276" w:lineRule="auto"/>
        <w:ind w:left="1530" w:right="111" w:hanging="153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Parentage</w:t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0" w:after="0" w:line="276" w:lineRule="auto"/>
        <w:ind w:left="1330" w:right="-61" w:hanging="16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permanent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120" w:right="-61" w:hanging="1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Nation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ality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-21" w:right="-4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Passport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Nos.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issue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2" w:after="0" w:line="240" w:lineRule="auto"/>
        <w:ind w:left="189" w:right="16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76" w:lineRule="auto"/>
        <w:ind w:left="-21" w:right="269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Contact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address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pacing w:val="0"/>
          <w:w w:val="100"/>
          <w:sz w:val="24"/>
          <w:szCs w:val="24"/>
        </w:rPr>
      </w:r>
    </w:p>
    <w:p>
      <w:pPr>
        <w:spacing w:line="276" w:lineRule="auto"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000" w:bottom="1480" w:left="900" w:right="1200"/>
          <w:cols w:num="8" w:equalWidth="0">
            <w:col w:w="749" w:space="229"/>
            <w:col w:w="1160" w:space="175"/>
            <w:col w:w="816" w:space="282"/>
            <w:col w:w="548" w:space="268"/>
            <w:col w:w="2283" w:space="274"/>
            <w:col w:w="694" w:space="240"/>
            <w:col w:w="894" w:space="229"/>
            <w:col w:w="1299"/>
          </w:cols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740" w:val="left"/>
          <w:tab w:pos="2140" w:val="left"/>
          <w:tab w:pos="2960" w:val="left"/>
          <w:tab w:pos="5060" w:val="left"/>
          <w:tab w:pos="5880" w:val="left"/>
          <w:tab w:pos="7540" w:val="left"/>
          <w:tab w:pos="9180" w:val="left"/>
        </w:tabs>
        <w:spacing w:before="1" w:after="0" w:line="316" w:lineRule="exact"/>
        <w:ind w:left="760" w:right="498" w:hanging="626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II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.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Details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shareholders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app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icant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compa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(All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firms/co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panies/entit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es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/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indiv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dua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having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share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ding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than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10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%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1" w:after="0" w:line="40" w:lineRule="exact"/>
        <w:jc w:val="left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2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09" w:hRule="exact"/>
        </w:trPr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3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Sr.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9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Full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4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Parentage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7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Permanent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4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17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20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0" w:after="0" w:line="275" w:lineRule="exact"/>
              <w:ind w:left="3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4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spacing w:before="0" w:after="0" w:line="152" w:lineRule="exact"/>
              <w:ind w:left="21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-9"/>
                <w:sz w:val="24"/>
                <w:szCs w:val="24"/>
              </w:rPr>
              <w:t>Father/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81" w:right="26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4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5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(if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hol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25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spacing w:before="0" w:after="0" w:line="193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-6"/>
                <w:sz w:val="24"/>
                <w:szCs w:val="24"/>
              </w:rPr>
              <w:t>Mother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16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birth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3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held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512" w:right="49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dual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2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held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949" w:type="dxa"/>
            <w:gridSpan w:val="7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19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national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ty,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381" w:right="36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94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both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must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8" w:after="0" w:line="240" w:lineRule="auto"/>
              <w:ind w:left="1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694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spacing w:before="7" w:after="0" w:line="240" w:lineRule="auto"/>
              <w:ind w:left="4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clea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536" w:hRule="exact"/>
        </w:trPr>
        <w:tc>
          <w:tcPr>
            <w:tcW w:w="6949" w:type="dxa"/>
            <w:gridSpan w:val="7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8" w:after="0" w:line="240" w:lineRule="auto"/>
              <w:ind w:left="19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mentioned)</w:t>
            </w:r>
            <w:r>
              <w:rPr>
                <w:rFonts w:ascii="Times New Roman" w:hAnsi="Times New Roman" w:cs="Times New Roman" w:eastAsia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before="8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700" w:val="left"/>
        </w:tabs>
        <w:spacing w:before="29" w:after="0" w:line="240" w:lineRule="auto"/>
        <w:ind w:left="65" w:right="1676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IV.</w:t>
        <w:tab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Details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criminal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ases,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,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against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compa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Director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(s):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8180" w:val="left"/>
        </w:tabs>
        <w:spacing w:before="0" w:after="0" w:line="240" w:lineRule="auto"/>
        <w:ind w:left="359" w:right="1784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a.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Name;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address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gistration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number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pany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40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b.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address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owners,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promoters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directors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pany:</w:t>
      </w:r>
    </w:p>
    <w:p>
      <w:pPr>
        <w:spacing w:line="240" w:lineRule="auto"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000" w:bottom="1480" w:left="900" w:right="1200"/>
        </w:sectPr>
      </w:pPr>
    </w:p>
    <w:p>
      <w:pPr>
        <w:spacing w:before="77" w:after="0" w:line="240" w:lineRule="auto"/>
        <w:ind w:left="422" w:right="573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c.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pany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own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rs,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mot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direc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listed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above,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ub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j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ect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ny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26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1.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Preventive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detention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roceedings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Yes/No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6560" w:val="left"/>
        </w:tabs>
        <w:spacing w:before="0" w:after="0" w:line="360" w:lineRule="auto"/>
        <w:ind w:left="460" w:right="2144" w:firstLine="21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2.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Criminal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oceed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ngs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Yes/No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If,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Yes,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please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provi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follo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deta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ls</w:t>
      </w:r>
    </w:p>
    <w:p>
      <w:pPr>
        <w:spacing w:before="4" w:after="0" w:line="240" w:lineRule="auto"/>
        <w:ind w:left="26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1.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Detention/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ase/FIR/wa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rant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num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er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26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2.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Poli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station/District/Agency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26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3.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Section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law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26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4.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court</w:t>
      </w:r>
    </w:p>
    <w:p>
      <w:pPr>
        <w:spacing w:before="4" w:after="0" w:line="410" w:lineRule="atLeast"/>
        <w:ind w:left="2980" w:right="6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5.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ove</w:t>
      </w:r>
      <w:r>
        <w:rPr>
          <w:rFonts w:ascii="Arial" w:hAnsi="Arial" w:cs="Arial" w:eastAsia="Arial"/>
          <w:spacing w:val="2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mentioned</w:t>
      </w:r>
      <w:r>
        <w:rPr>
          <w:rFonts w:ascii="Arial" w:hAnsi="Arial" w:cs="Arial" w:eastAsia="Arial"/>
          <w:spacing w:val="2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deta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ls</w:t>
      </w:r>
      <w:r>
        <w:rPr>
          <w:rFonts w:ascii="Arial" w:hAnsi="Arial" w:cs="Arial" w:eastAsia="Arial"/>
          <w:spacing w:val="2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2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2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respect</w:t>
      </w:r>
      <w:r>
        <w:rPr>
          <w:rFonts w:ascii="Arial" w:hAnsi="Arial" w:cs="Arial" w:eastAsia="Arial"/>
          <w:spacing w:val="2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2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both</w:t>
      </w:r>
      <w:r>
        <w:rPr>
          <w:rFonts w:ascii="Arial" w:hAnsi="Arial" w:cs="Arial" w:eastAsia="Arial"/>
          <w:spacing w:val="1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dia</w:t>
      </w:r>
      <w:r>
        <w:rPr>
          <w:rFonts w:ascii="Arial" w:hAnsi="Arial" w:cs="Arial" w:eastAsia="Arial"/>
          <w:spacing w:val="2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oreign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ntry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DEC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hereby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declare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t: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800" w:val="left"/>
        </w:tabs>
        <w:spacing w:before="0" w:after="0" w:line="360" w:lineRule="auto"/>
        <w:ind w:left="820" w:right="60" w:hanging="4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i.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partic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lars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giv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above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rue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rrect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best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knowl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bel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ef.</w:t>
      </w:r>
    </w:p>
    <w:p>
      <w:pPr>
        <w:tabs>
          <w:tab w:pos="800" w:val="left"/>
        </w:tabs>
        <w:spacing w:before="4" w:after="0" w:line="360" w:lineRule="auto"/>
        <w:ind w:left="820" w:right="59" w:hanging="533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ii.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Our</w:t>
      </w:r>
      <w:r>
        <w:rPr>
          <w:rFonts w:ascii="Arial" w:hAnsi="Arial" w:cs="Arial" w:eastAsia="Arial"/>
          <w:spacing w:val="2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activities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India</w:t>
      </w:r>
      <w:r>
        <w:rPr>
          <w:rFonts w:ascii="Arial" w:hAnsi="Arial" w:cs="Arial" w:eastAsia="Arial"/>
          <w:spacing w:val="2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would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2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confined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activities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indicat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column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4(iii)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(a)/7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(vi)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ove.</w:t>
      </w:r>
    </w:p>
    <w:p>
      <w:pPr>
        <w:tabs>
          <w:tab w:pos="800" w:val="left"/>
        </w:tabs>
        <w:spacing w:before="4" w:after="0" w:line="359" w:lineRule="auto"/>
        <w:ind w:left="820" w:right="58" w:hanging="587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iii.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shift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office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8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city,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shall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intimate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6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desig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Cate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-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ev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shifti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office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any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city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India,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prior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approval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Catego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y-I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obtained.</w:t>
      </w:r>
    </w:p>
    <w:p>
      <w:pPr>
        <w:spacing w:before="4" w:after="0" w:line="360" w:lineRule="auto"/>
        <w:ind w:left="820" w:right="60" w:hanging="60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iv.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 </w:t>
      </w:r>
      <w:r>
        <w:rPr>
          <w:rFonts w:ascii="Arial" w:hAnsi="Arial" w:cs="Arial" w:eastAsia="Arial"/>
          <w:spacing w:val="6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bide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terms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may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stipulated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Government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Reserve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dia/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ig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ategory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-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from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time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time.</w:t>
      </w:r>
    </w:p>
    <w:p>
      <w:pPr>
        <w:tabs>
          <w:tab w:pos="800" w:val="left"/>
        </w:tabs>
        <w:spacing w:before="4" w:after="0" w:line="360" w:lineRule="auto"/>
        <w:ind w:left="820" w:right="60" w:hanging="547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v.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3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hereby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commit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3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agreeab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3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39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report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opi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sought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from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our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bankers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road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Governm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/Reserve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ank.</w:t>
      </w:r>
    </w:p>
    <w:p>
      <w:pPr>
        <w:spacing w:before="4" w:after="0" w:line="360" w:lineRule="auto"/>
        <w:ind w:left="820" w:right="59" w:hanging="60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vi.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  </w:t>
      </w:r>
      <w:r>
        <w:rPr>
          <w:rFonts w:ascii="Arial" w:hAnsi="Arial" w:cs="Arial" w:eastAsia="Arial"/>
          <w:spacing w:val="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understand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approv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gran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d,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rom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FEMA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ang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only.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approvals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clearances,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utory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otherwise,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required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other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Government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Authority/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Dep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rtmen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Ministry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obtained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before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commencement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erations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India.</w:t>
      </w:r>
    </w:p>
    <w:p>
      <w:pPr>
        <w:spacing w:before="4" w:after="0" w:line="360" w:lineRule="auto"/>
        <w:ind w:left="820" w:right="60" w:hanging="653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vii.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   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have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ob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j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ection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erve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</w:t>
      </w:r>
      <w:r>
        <w:rPr>
          <w:rFonts w:ascii="Arial" w:hAnsi="Arial" w:cs="Arial" w:eastAsia="Arial"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approval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pu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domain.</w:t>
      </w:r>
    </w:p>
    <w:p>
      <w:pPr>
        <w:tabs>
          <w:tab w:pos="800" w:val="left"/>
        </w:tabs>
        <w:spacing w:before="4" w:after="0" w:line="240" w:lineRule="auto"/>
        <w:ind w:left="113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viii.</w:t>
        <w:tab/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enclo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follo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w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docu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m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ents:</w:t>
      </w:r>
    </w:p>
    <w:p>
      <w:pPr>
        <w:spacing w:line="240" w:lineRule="auto" w:after="0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1293" w:top="1000" w:bottom="1480" w:left="840" w:right="1640"/>
        </w:sectPr>
      </w:pPr>
    </w:p>
    <w:p>
      <w:pPr>
        <w:spacing w:before="77" w:after="0" w:line="360" w:lineRule="auto"/>
        <w:ind w:left="1200" w:right="60" w:hanging="36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a.</w:t>
      </w:r>
      <w:r>
        <w:rPr>
          <w:rFonts w:ascii="Arial" w:hAnsi="Arial" w:cs="Arial" w:eastAsia="Arial"/>
          <w:spacing w:val="2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Copy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Certifi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orpo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Regist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ation;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Memo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andum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Associati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Artic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Association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att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Notary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Public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country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egistration.</w:t>
      </w:r>
    </w:p>
    <w:p>
      <w:pPr>
        <w:spacing w:before="4" w:after="0" w:line="360" w:lineRule="auto"/>
        <w:ind w:left="1200" w:right="58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[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orig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nal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Certifi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ate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lang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age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ther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than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gli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h,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ranslated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into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sh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otarized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above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cross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verified/a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tested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Indian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bassy/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onsulate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country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].</w:t>
      </w:r>
    </w:p>
    <w:p>
      <w:pPr>
        <w:spacing w:before="4" w:after="0" w:line="360" w:lineRule="auto"/>
        <w:ind w:left="1200" w:right="59" w:hanging="36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b.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Audited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ance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sheet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applicant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company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last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three/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ive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years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case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branch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office/liai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office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respectively.</w:t>
      </w:r>
    </w:p>
    <w:p>
      <w:pPr>
        <w:spacing w:before="4" w:after="0" w:line="360" w:lineRule="auto"/>
        <w:ind w:left="1200" w:right="58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[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If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appl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cants’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country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laws/regula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do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i/>
          <w:spacing w:val="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insist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uditing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accounts,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Stat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certified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Certif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ub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Accountant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(CPA)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gi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tered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ounts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Pr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itioner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e,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cl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ar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show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ng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net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worth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ay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b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0"/>
          <w:w w:val="100"/>
          <w:sz w:val="24"/>
          <w:szCs w:val="24"/>
        </w:rPr>
        <w:t>itted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]</w:t>
      </w:r>
    </w:p>
    <w:p>
      <w:pPr>
        <w:spacing w:before="4" w:after="0" w:line="360" w:lineRule="auto"/>
        <w:ind w:left="1200" w:right="60" w:hanging="36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c.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4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Bankers'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eport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from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nt’s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k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er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host</w:t>
      </w:r>
      <w:r>
        <w:rPr>
          <w:rFonts w:ascii="Arial" w:hAnsi="Arial" w:cs="Arial" w:eastAsia="Arial"/>
          <w:spacing w:val="1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country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/</w:t>
      </w:r>
      <w:r>
        <w:rPr>
          <w:rFonts w:ascii="Arial" w:hAnsi="Arial" w:cs="Arial" w:eastAsia="Arial"/>
          <w:spacing w:val="1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c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ountry</w:t>
      </w:r>
      <w:r>
        <w:rPr>
          <w:rFonts w:ascii="Arial" w:hAnsi="Arial" w:cs="Arial" w:eastAsia="Arial"/>
          <w:spacing w:val="1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registration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showi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number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years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p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lic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had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banki</w:t>
      </w:r>
      <w:r>
        <w:rPr>
          <w:rFonts w:ascii="Arial" w:hAnsi="Arial" w:cs="Arial" w:eastAsia="Arial"/>
          <w:spacing w:val="2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relations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w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that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bank.</w:t>
      </w:r>
    </w:p>
    <w:p>
      <w:pPr>
        <w:spacing w:before="4" w:after="0" w:line="360" w:lineRule="auto"/>
        <w:ind w:left="1200" w:right="58" w:hanging="36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d.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27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Power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ttorney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avour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gna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FNC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case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h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2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Head</w:t>
      </w:r>
      <w:r>
        <w:rPr>
          <w:rFonts w:ascii="Arial" w:hAnsi="Arial" w:cs="Arial" w:eastAsia="Arial"/>
          <w:spacing w:val="2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ove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r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seas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entity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not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signing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Form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NC.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360" w:lineRule="auto"/>
        <w:ind w:left="120" w:right="2956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(Signature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Authorised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Official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Appl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i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cant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Company)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</w:p>
    <w:p>
      <w:pPr>
        <w:spacing w:before="4" w:after="0" w:line="360" w:lineRule="auto"/>
        <w:ind w:left="120" w:right="783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Desi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g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nati</w:t>
      </w:r>
      <w:r>
        <w:rPr>
          <w:rFonts w:ascii="Arial" w:hAnsi="Arial" w:cs="Arial" w:eastAsia="Arial"/>
          <w:spacing w:val="1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Place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</w:p>
    <w:p>
      <w:pPr>
        <w:spacing w:before="4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0"/>
          <w:w w:val="100"/>
          <w:sz w:val="24"/>
          <w:szCs w:val="24"/>
        </w:rPr>
        <w:t>Date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0"/>
          <w:w w:val="100"/>
          <w:sz w:val="24"/>
          <w:szCs w:val="24"/>
        </w:rPr>
        <w:t>:</w:t>
      </w:r>
    </w:p>
    <w:sectPr>
      <w:pgSz w:w="12240" w:h="15840"/>
      <w:pgMar w:header="0" w:footer="1293" w:top="1000" w:bottom="1680" w:left="11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899994pt;margin-top:706.325012pt;width:15.15568pt;height:12.98pt;mso-position-horizontal-relative:page;mso-position-vertical-relative:page;z-index:-584" type="#_x0000_t202" filled="f" stroked="f">
          <v:textbox inset="0,0,0,0">
            <w:txbxContent>
              <w:p>
                <w:pPr>
                  <w:spacing w:before="0" w:after="0" w:line="244" w:lineRule="exact"/>
                  <w:ind w:left="40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w w:val="99"/>
                    <w:position w:val="1"/>
                    <w:sz w:val="22"/>
                    <w:szCs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pacing w:val="0"/>
                    <w:w w:val="100"/>
                    <w:position w:val="1"/>
                    <w:sz w:val="22"/>
                    <w:szCs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2018-01-09T00:05:06Z</dcterms:created>
  <dcterms:modified xsi:type="dcterms:W3CDTF">2018-01-09T00:05:06Z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LastSaved">
    <vt:filetime>2018-01-08T00:00:00Z</vt:filetime>
  </property>
</Properties>
</file>